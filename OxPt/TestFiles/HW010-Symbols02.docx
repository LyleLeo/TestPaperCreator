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 Symbol" w:hAnsi="Segoe UI Symbol"/>
        </w:rPr>
        <w:id w:val="-814567918"/>
        <w15:appearance w15:val="hidden"/>
        <w14:checkbox>
          <w14:checked w14:val="1"/>
          <w14:checkedState w14:val="2612" w14:font="MS Gothic"/>
          <w14:uncheckedState w14:val="2610" w14:font="MS Gothic"/>
        </w14:checkbox>
      </w:sdtPr>
      <w:sdtContent>
        <w:p w:rsidR="00876208" w:rsidRDefault="00876208" w:rsidP="00876208">
          <w:pPr>
            <w:rPr>
              <w:rFonts w:ascii="Segoe UI Symbol" w:hAnsi="Segoe UI Symbol"/>
            </w:rPr>
          </w:pPr>
          <w:r w:rsidRPr="00876208">
            <w:rPr>
              <w:rFonts w:ascii="Segoe UI Symbol" w:eastAsia="MS Gothic" w:hAnsi="Segoe UI Symbol"/>
            </w:rPr>
            <w:t>☒</w:t>
          </w:r>
        </w:p>
      </w:sdtContent>
    </w:sdt>
    <w:sdt>
      <w:sdtPr>
        <w:rPr>
          <w:rFonts w:ascii="Segoe UI Symbol" w:hAnsi="Segoe UI Symbol"/>
        </w:rPr>
        <w:id w:val="-166481125"/>
        <w15:appearance w15:val="hidden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876208" w:rsidRDefault="00876208" w:rsidP="00876208">
          <w:pPr>
            <w:rPr>
              <w:rFonts w:ascii="Segoe UI Symbol" w:hAnsi="Segoe UI Symbol"/>
            </w:rPr>
          </w:pPr>
          <w:r w:rsidRPr="00876208">
            <w:rPr>
              <w:rFonts w:ascii="Segoe UI Symbol" w:eastAsia="MS Gothic" w:hAnsi="Segoe UI Symbol"/>
            </w:rPr>
            <w:t>☐</w:t>
          </w:r>
        </w:p>
      </w:sdtContent>
    </w:sdt>
    <w:p w:rsidR="00876208" w:rsidRDefault="00876208" w:rsidP="00876208">
      <w:bookmarkStart w:id="0" w:name="_GoBack"/>
      <w:bookmarkEnd w:id="0"/>
    </w:p>
    <w:sectPr w:rsidR="00876208">
      <w:footerReference w:type="default" r:id="rId8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2F" w:rsidRDefault="00EE532F">
      <w:pPr>
        <w:spacing w:before="0" w:line="240" w:lineRule="auto"/>
      </w:pPr>
      <w:r>
        <w:separator/>
      </w:r>
    </w:p>
  </w:endnote>
  <w:endnote w:type="continuationSeparator" w:id="0">
    <w:p w:rsidR="00EE532F" w:rsidRDefault="00EE53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216" w:rsidRDefault="000A0A6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762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2F" w:rsidRDefault="00EE532F">
      <w:pPr>
        <w:spacing w:before="0" w:line="240" w:lineRule="auto"/>
      </w:pPr>
      <w:r>
        <w:separator/>
      </w:r>
    </w:p>
  </w:footnote>
  <w:footnote w:type="continuationSeparator" w:id="0">
    <w:p w:rsidR="00EE532F" w:rsidRDefault="00EE532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0"/>
    <w:rsid w:val="00037216"/>
    <w:rsid w:val="000A0A6D"/>
    <w:rsid w:val="00700B3A"/>
    <w:rsid w:val="00805160"/>
    <w:rsid w:val="00876208"/>
    <w:rsid w:val="00B34327"/>
    <w:rsid w:val="00E16272"/>
    <w:rsid w:val="00EE532F"/>
    <w:rsid w:val="00F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0D85D-1C6B-4253-8801-469A35D4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Travel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55"/>
    <w:rsid w:val="001B393C"/>
    <w:rsid w:val="00566CCA"/>
    <w:rsid w:val="008D1655"/>
    <w:rsid w:val="00B017F1"/>
    <w:rsid w:val="00D3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F02E72AAA3452C9C725219CF8653BF">
    <w:name w:val="18F02E72AAA3452C9C725219CF865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 checklist.dotx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Eric White</cp:lastModifiedBy>
  <cp:revision>5</cp:revision>
  <cp:lastPrinted>2012-07-31T23:37:00Z</cp:lastPrinted>
  <dcterms:created xsi:type="dcterms:W3CDTF">2014-01-30T02:49:00Z</dcterms:created>
  <dcterms:modified xsi:type="dcterms:W3CDTF">2015-09-22T06:40:00Z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