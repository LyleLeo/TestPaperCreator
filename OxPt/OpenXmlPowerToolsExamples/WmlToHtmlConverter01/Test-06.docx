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FinancialTable"/>
        <w:tblW w:w="5000" w:type="pct"/>
        <w:tblLook w:val="04E0" w:firstRow="1" w:lastRow="1" w:firstColumn="1" w:lastColumn="0" w:noHBand="0" w:noVBand="1"/>
        <w:tblDescription w:val="Start-up capital table"/>
      </w:tblPr>
      <w:tblGrid>
        <w:gridCol w:w="2019"/>
        <w:gridCol w:w="1457"/>
        <w:gridCol w:w="1457"/>
        <w:gridCol w:w="1457"/>
        <w:gridCol w:w="1457"/>
        <w:gridCol w:w="1457"/>
        <w:gridCol w:w="1457"/>
        <w:gridCol w:w="1457"/>
        <w:gridCol w:w="1452"/>
      </w:tblGrid>
      <w:tr w:rsidR="00244802" w:rsidTr="00BD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244802" w:rsidRDefault="00244802"/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1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2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3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4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5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6</w:t>
            </w:r>
          </w:p>
        </w:tc>
        <w:tc>
          <w:tcPr>
            <w:tcW w:w="533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7</w:t>
            </w:r>
          </w:p>
        </w:tc>
        <w:tc>
          <w:tcPr>
            <w:tcW w:w="531" w:type="pct"/>
          </w:tcPr>
          <w:p w:rsidR="00244802" w:rsidRDefault="00A37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 8</w:t>
            </w:r>
          </w:p>
        </w:tc>
      </w:tr>
      <w:tr w:rsidR="00244802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244802" w:rsidRDefault="00A37249">
            <w:r>
              <w:t>Starting cash</w:t>
            </w:r>
          </w:p>
        </w:tc>
        <w:tc>
          <w:tcPr>
            <w:tcW w:w="533" w:type="pct"/>
          </w:tcPr>
          <w:p w:rsidR="00244802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$20000</w:t>
            </w:r>
            <w:r w:rsidR="00A37249">
              <w:t>.00</w:t>
            </w:r>
          </w:p>
        </w:tc>
        <w:tc>
          <w:tcPr>
            <w:tcW w:w="533" w:type="pct"/>
          </w:tcPr>
          <w:p w:rsidR="00244802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244802" w:rsidRDefault="0024480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802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244802" w:rsidRDefault="00A37249">
            <w:r>
              <w:t>Cash In:</w:t>
            </w:r>
          </w:p>
        </w:tc>
        <w:tc>
          <w:tcPr>
            <w:tcW w:w="533" w:type="pct"/>
          </w:tcPr>
          <w:p w:rsidR="00244802" w:rsidRDefault="00244802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244802" w:rsidRDefault="0024480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ind w:left="216"/>
            </w:pPr>
            <w:r>
              <w:t>Cash Sales Paid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ind w:left="216"/>
            </w:pPr>
            <w:r>
              <w:t>Receivables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$4000.00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In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$6000.00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r>
              <w:t>Cash Out: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ind w:left="216"/>
            </w:pPr>
            <w:r>
              <w:t>Rent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ind w:left="216"/>
            </w:pPr>
            <w:r>
              <w:t>Payroll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$1000.00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D2F5C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ind w:left="216"/>
            </w:pPr>
            <w:r>
              <w:t>Other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:rsidTr="00BD2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pPr>
              <w:rPr>
                <w:i/>
                <w:iCs/>
              </w:rPr>
            </w:pPr>
            <w:r>
              <w:rPr>
                <w:i/>
                <w:iCs/>
              </w:rPr>
              <w:t>Total Cash Out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$4000.00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BD2F5C" w:rsidTr="00BD2F5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r>
              <w:t>Ending Balance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3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$22000.00</w:t>
            </w:r>
          </w:p>
        </w:tc>
        <w:tc>
          <w:tcPr>
            <w:tcW w:w="533" w:type="pct"/>
          </w:tcPr>
          <w:p w:rsidR="00BD2F5C" w:rsidRDefault="00BD2F5C" w:rsidP="002C12AE">
            <w:pPr>
              <w:ind w:lef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$24000.00</w:t>
            </w: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F5C" w:rsidTr="00BD2F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</w:tcPr>
          <w:p w:rsidR="00BD2F5C" w:rsidRDefault="00BD2F5C" w:rsidP="00BD2F5C">
            <w:r>
              <w:t>Change (cash flow)</w:t>
            </w:r>
          </w:p>
        </w:tc>
        <w:tc>
          <w:tcPr>
            <w:tcW w:w="533" w:type="pct"/>
          </w:tcPr>
          <w:p w:rsidR="00BD2F5C" w:rsidRDefault="00BD2F5C" w:rsidP="002C12AE">
            <w:pPr>
              <w:tabs>
                <w:tab w:val="decimal" w:pos="825"/>
              </w:tabs>
              <w:ind w:left="38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7805C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BD2F5C" w:rsidRDefault="00BD2F5C" w:rsidP="00BD2F5C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4802" w:rsidRDefault="00244802" w:rsidP="00BD2F5C">
      <w:pPr>
        <w:pStyle w:val="Heading2"/>
        <w:keepNext w:val="0"/>
        <w:keepLines w:val="0"/>
        <w:pageBreakBefore/>
      </w:pPr>
    </w:p>
    <w:sectPr w:rsidR="00244802" w:rsidSect="00BD2F5C">
      <w:footerReference w:type="default" r:id="rId9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A4" w:rsidRDefault="00CD63A4">
      <w:pPr>
        <w:spacing w:after="0" w:line="240" w:lineRule="auto"/>
      </w:pPr>
      <w:r>
        <w:separator/>
      </w:r>
    </w:p>
  </w:endnote>
  <w:endnote w:type="continuationSeparator" w:id="0">
    <w:p w:rsidR="00CD63A4" w:rsidRDefault="00CD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802" w:rsidRDefault="00CD63A4">
    <w:pPr>
      <w:pStyle w:val="Footer"/>
    </w:pPr>
    <w:sdt>
      <w:sdtPr>
        <w:alias w:val="Title"/>
        <w:tag w:val=""/>
        <w:id w:val="280004402"/>
        <w:placeholder>
          <w:docPart w:val="A27F0F65EC8F478782EAF3FC737B699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7249">
          <w:t>[Business Plan Title]</w:t>
        </w:r>
      </w:sdtContent>
    </w:sdt>
    <w:r w:rsidR="00A37249">
      <w:t xml:space="preserve"> - </w:t>
    </w:r>
    <w:sdt>
      <w:sdtPr>
        <w:alias w:val="Date"/>
        <w:tag w:val=""/>
        <w:id w:val="-1976370188"/>
        <w:placeholder>
          <w:docPart w:val="D64543666AD048B6A7F70321E3A69B3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A37249">
          <w:t>[Select Date]</w:t>
        </w:r>
      </w:sdtContent>
    </w:sdt>
    <w:r w:rsidR="00A37249">
      <w:ptab w:relativeTo="margin" w:alignment="right" w:leader="none"/>
    </w:r>
    <w:r w:rsidR="00A37249">
      <w:fldChar w:fldCharType="begin"/>
    </w:r>
    <w:r w:rsidR="00A37249">
      <w:instrText xml:space="preserve"> PAGE   \* MERGEFORMAT </w:instrText>
    </w:r>
    <w:r w:rsidR="00A37249">
      <w:fldChar w:fldCharType="separate"/>
    </w:r>
    <w:r w:rsidR="002C12AE">
      <w:rPr>
        <w:noProof/>
      </w:rPr>
      <w:t>2</w:t>
    </w:r>
    <w:r w:rsidR="00A372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A4" w:rsidRDefault="00CD63A4">
      <w:pPr>
        <w:spacing w:after="0" w:line="240" w:lineRule="auto"/>
      </w:pPr>
      <w:r>
        <w:separator/>
      </w:r>
    </w:p>
  </w:footnote>
  <w:footnote w:type="continuationSeparator" w:id="0">
    <w:p w:rsidR="00CD63A4" w:rsidRDefault="00CD6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5C"/>
    <w:rsid w:val="00244802"/>
    <w:rsid w:val="002C12AE"/>
    <w:rsid w:val="007805CD"/>
    <w:rsid w:val="00A37249"/>
    <w:rsid w:val="00BD2F5C"/>
    <w:rsid w:val="00C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5D8CEF-0CF1-4EC7-91E6-526F9916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7F0F65EC8F478782EAF3FC737B6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F3A6-2311-46B7-BF78-F8718AEE71EA}"/>
      </w:docPartPr>
      <w:docPartBody>
        <w:p w:rsidR="009978BE" w:rsidRDefault="00D02036">
          <w:pPr>
            <w:pStyle w:val="A27F0F65EC8F478782EAF3FC737B699A"/>
          </w:pPr>
          <w:r>
            <w:t>[Business Plan Title]</w:t>
          </w:r>
        </w:p>
      </w:docPartBody>
    </w:docPart>
    <w:docPart>
      <w:docPartPr>
        <w:name w:val="D64543666AD048B6A7F70321E3A69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8B9B6-F6B2-4AB7-8A79-C9FDB6691355}"/>
      </w:docPartPr>
      <w:docPartBody>
        <w:p w:rsidR="009978BE" w:rsidRDefault="00D02036">
          <w:pPr>
            <w:pStyle w:val="D64543666AD048B6A7F70321E3A69B3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36"/>
    <w:rsid w:val="00311866"/>
    <w:rsid w:val="009978BE"/>
    <w:rsid w:val="00D0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A248819C14194AB7B8D11F0E42714">
    <w:name w:val="F83A248819C14194AB7B8D11F0E42714"/>
  </w:style>
  <w:style w:type="paragraph" w:customStyle="1" w:styleId="8A0486B7F3FE4C1CA7FC3A5BEC70048B">
    <w:name w:val="8A0486B7F3FE4C1CA7FC3A5BEC70048B"/>
  </w:style>
  <w:style w:type="paragraph" w:customStyle="1" w:styleId="31C25B4437854C1790554E2001830432">
    <w:name w:val="31C25B4437854C1790554E2001830432"/>
  </w:style>
  <w:style w:type="paragraph" w:customStyle="1" w:styleId="ECA2B122D3774559BBDE607E0FB933CA">
    <w:name w:val="ECA2B122D3774559BBDE607E0FB933CA"/>
  </w:style>
  <w:style w:type="paragraph" w:customStyle="1" w:styleId="4467105FAB58441FAEAE1B961246CE46">
    <w:name w:val="4467105FAB58441FAEAE1B961246CE46"/>
  </w:style>
  <w:style w:type="paragraph" w:customStyle="1" w:styleId="449F3EB166E74B1B8EE32E8925223C45">
    <w:name w:val="449F3EB166E74B1B8EE32E8925223C45"/>
  </w:style>
  <w:style w:type="paragraph" w:customStyle="1" w:styleId="19E6D77A78D542AEA2F4C0D331C3544E">
    <w:name w:val="19E6D77A78D542AEA2F4C0D331C3544E"/>
  </w:style>
  <w:style w:type="paragraph" w:customStyle="1" w:styleId="9A8D78FE5F224F2B9929D0A0A1287312">
    <w:name w:val="9A8D78FE5F224F2B9929D0A0A1287312"/>
  </w:style>
  <w:style w:type="paragraph" w:customStyle="1" w:styleId="A27F0F65EC8F478782EAF3FC737B699A">
    <w:name w:val="A27F0F65EC8F478782EAF3FC737B699A"/>
  </w:style>
  <w:style w:type="paragraph" w:customStyle="1" w:styleId="D64543666AD048B6A7F70321E3A69B36">
    <w:name w:val="D64543666AD048B6A7F70321E3A69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2DEB85-8150-4279-8D0E-D414B4D8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6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2014-01-31T03:38:00Z</dcterms:created>
  <dcterms:modified xsi:type="dcterms:W3CDTF">2014-01-31T03:46:00Z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