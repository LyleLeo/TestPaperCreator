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6" style="width:15.05pt;height:19.1pt;mso-position-horizontal-relative:page;mso-position-vertical-relative:page" o:spid="_x0000_i1025" o:ole="" type="#_x0000_t76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2" r:id="rId1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5、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7" coordsize="21600,21600" filled="f" stroked="f" o:spt="77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7" style="width:36.95pt;height:18.15pt;mso-position-horizontal-relative:page;mso-position-vertical-relative:page" o:spid="_x0000_i1025" o:ole="" type="#_x0000_t77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794" r:id="rId12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28" style="width:42.9pt;height:18.15pt;mso-position-horizontal-relative:page;mso-position-vertical-relative:page" o:spid="_x0000_i1026" o:ole="" type="#_x0000_t77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795" r:id="rId14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29" style="width:36.95pt;height:18.15pt;mso-position-horizontal-relative:page;mso-position-vertical-relative:page" o:spid="_x0000_i1027" o:ole="" type="#_x0000_t77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29" DrawAspect="Content" ObjectID="_1559306796" r:id="rId16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7、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.bin" Id="rId10" /><Relationship Type="http://schemas.openxmlformats.org/officeDocument/2006/relationships/image" Target="/word/media/image1.wmf" Id="rId11" /><Relationship Type="http://schemas.openxmlformats.org/officeDocument/2006/relationships/oleObject" Target="/word/embeddings/oleObject12.bin" Id="rId12" /><Relationship Type="http://schemas.openxmlformats.org/officeDocument/2006/relationships/image" Target="/word/media/image12.wmf" Id="rId13" /><Relationship Type="http://schemas.openxmlformats.org/officeDocument/2006/relationships/oleObject" Target="/word/embeddings/oleObject2.bin" Id="rId14" /><Relationship Type="http://schemas.openxmlformats.org/officeDocument/2006/relationships/image" Target="/word/media/image2.wmf" Id="rId15" /><Relationship Type="http://schemas.openxmlformats.org/officeDocument/2006/relationships/oleObject" Target="/word/embeddings/oleObject3.bin" Id="rId16" /><Relationship Type="http://schemas.openxmlformats.org/officeDocument/2006/relationships/image" Target="/word/media/image3.wmf" Id="rId17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