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C</w:t>
      </w:r>
    </w:p>
    <w:p w:rsidRPr="00755984" w:rsidR="00755984" w:rsidP="00755984" w:rsidRDefault="00755984">
      <w:pPr>
        <w:spacing w:line="440" w:lineRule="exact"/>
        <w:rPr>
          <w:szCs w:val="21"/>
          <w:lang w:val="pl-PL"/>
        </w:rPr>
      </w:pPr>
      <w:r>
        <w:rPr>
          <w:rFonts w:hint="eastAsia" w:ascii="宋体" w:hAnsi="宋体"/>
        </w:rPr>
        <w:t>3、</w:t>
      </w:r>
      <w:r w:rsidRPr="00755984">
        <w:rPr>
          <w:szCs w:val="21"/>
          <w:lang w:val="pl-PL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C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5、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6、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7、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8、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