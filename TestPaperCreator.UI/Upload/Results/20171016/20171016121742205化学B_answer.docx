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4、</w:t>
      </w:r>
      <w:r w:rsidRPr="00755984">
        <w:rPr>
          <w:szCs w:val="21"/>
          <w:lang w:val="de-DE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