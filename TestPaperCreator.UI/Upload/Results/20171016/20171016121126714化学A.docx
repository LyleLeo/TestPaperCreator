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2、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pStyle w:val="p0"/>
        <w:spacing w:line="360" w:lineRule="auto"/>
      </w:pPr>
      <w:r>
        <w:rPr>
          <w:rFonts w:hint="eastAsia" w:ascii="宋体" w:hAnsi="宋体"/>
        </w:rPr>
        <w:t>3、</w:t>
      </w: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755984" w:rsidP="00755984" w:rsidRDefault="00755984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755984" w:rsidP="00755984" w:rsidRDefault="00755984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5、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6、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7、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8、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