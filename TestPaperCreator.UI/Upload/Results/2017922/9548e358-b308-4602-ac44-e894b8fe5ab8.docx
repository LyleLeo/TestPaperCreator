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16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8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2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pStyle w:val="p0"/>
        <w:spacing w:line="360" w:lineRule="auto"/>
        <w:rPr>
          <w:rFonts w:hint="eastAsia" w:hAnsi="宋体"/>
        </w:rPr>
      </w:pPr>
      <w:r>
        <w:rPr>
          <w:rFonts w:hint="eastAsia" w:ascii="宋体" w:hAnsi="宋体"/>
        </w:rPr>
        <w:t>1、</w:t>
      </w:r>
      <w:r>
        <w:rPr>
          <w:rFonts w:hAnsi="宋体"/>
        </w:rPr>
        <w:t>经</w:t>
      </w:r>
      <w:r>
        <w:t>X</w:t>
      </w:r>
      <w:r>
        <w:rPr>
          <w:rFonts w:hAnsi="宋体"/>
        </w:rPr>
        <w:t>射线衍射测定表明几乎所有金属晶体都呈球密堆积结构，在球密堆积结构中空间利用率最高的是</w:t>
      </w:r>
      <w:r>
        <w:t>___________</w:t>
      </w:r>
      <w:r>
        <w:rPr>
          <w:rFonts w:hAnsi="宋体"/>
        </w:rPr>
        <w:t>密堆积和</w:t>
      </w:r>
      <w:r>
        <w:t>_________</w:t>
      </w:r>
      <w:r>
        <w:rPr>
          <w:rFonts w:hAnsi="宋体"/>
        </w:rPr>
        <w:t>密堆积，其中金属原子的配位数是</w:t>
      </w:r>
      <w:r>
        <w:t>______</w:t>
      </w:r>
      <w:r>
        <w:rPr>
          <w:rFonts w:hAnsi="宋体"/>
        </w:rPr>
        <w:t>；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color w:val="000000"/>
          <w:kern w:val="0"/>
          <w:szCs w:val="21"/>
        </w:rPr>
      </w:pPr>
      <w:r>
        <w:rPr>
          <w:rFonts w:hint="eastAsia" w:ascii="宋体" w:hAnsi="宋体"/>
        </w:rPr>
        <w:t>2、</w:t>
      </w:r>
      <w:r>
        <w:rPr>
          <w:color w:val="000000"/>
          <w:kern w:val="0"/>
          <w:szCs w:val="21"/>
        </w:rPr>
        <w:lastRenderedPageBreak/>
        <w:t>已知某元素在氪前（</w:t>
      </w:r>
      <w:r>
        <w:rPr>
          <w:color w:val="000000"/>
          <w:kern w:val="0"/>
          <w:szCs w:val="21"/>
        </w:rPr>
        <w:t>Kr</w:t>
      </w:r>
      <w:r>
        <w:rPr>
          <w:color w:val="000000"/>
          <w:kern w:val="0"/>
          <w:szCs w:val="21"/>
        </w:rPr>
        <w:t>的</w:t>
      </w:r>
      <w:r>
        <w:rPr>
          <w:color w:val="000000"/>
          <w:kern w:val="0"/>
          <w:szCs w:val="21"/>
        </w:rPr>
        <w:t>Z=36</w:t>
      </w:r>
      <w:r>
        <w:rPr>
          <w:color w:val="000000"/>
          <w:kern w:val="0"/>
          <w:szCs w:val="21"/>
        </w:rPr>
        <w:t>），当此元素的原子失去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个电子后，在它的角量子数为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的轨道内电子恰为半满，该元素处于周期表中第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周期，第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族，该元素的元素符号是</w:t>
      </w:r>
      <w:r>
        <w:rPr>
          <w:color w:val="000000"/>
          <w:kern w:val="0"/>
          <w:szCs w:val="21"/>
        </w:rPr>
        <w:t>__________</w:t>
      </w:r>
      <w:r>
        <w:rPr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 xml:space="preserve"> 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向</w:t>
      </w:r>
      <w:r>
        <w:rPr>
          <w:position w:val="-12"/>
        </w:rPr>
        <w:object w:dxaOrig="1020" w:dyaOrig="360">
          <v:shape xmlns:o="urn:schemas-microsoft-com:office:office" xmlns:v="urn:schemas-microsoft-com:vml" id="_x0000_i1026" style="width:51.05pt;height:18.15pt;mso-position-horizontal-relative:page;mso-position-vertical-relative:page" o:spid="_x0000_i1030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DSMT4" ShapeID="_x0000_i1026" DrawAspect="Content" ObjectID="_1559306557" r:id="rId10"/>
        </w:object>
      </w:r>
      <w:r>
        <w:t>溶液中加入</w:t>
      </w:r>
      <w:r>
        <w:rPr>
          <w:position w:val="-12"/>
        </w:rPr>
        <w:object w:dxaOrig="780" w:dyaOrig="360">
          <v:shape xmlns:o="urn:schemas-microsoft-com:office:office" xmlns:v="urn:schemas-microsoft-com:vml" id="_x0000_i1027" style="width:39.15pt;height:18.15pt;mso-position-horizontal-relative:page;mso-position-vertical-relative:page" o:spid="_x0000_i1031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DSMT4" ShapeID="_x0000_i1027" DrawAspect="Content" ObjectID="_1559306558" r:id="rId12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下列分子中含有</w:t>
      </w:r>
      <w:r>
        <w:rPr>
          <w:position w:val="-12"/>
          <w:szCs w:val="21"/>
        </w:rPr>
        <w:object w:dxaOrig="300" w:dyaOrig="380">
          <v:shapetype xmlns:o="urn:schemas-microsoft-com:office:office" xmlns:v="urn:schemas-microsoft-com:vml" id="_x0000_t76" coordsize="21600,21600" filled="f" stroked="f" o:spt="76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8" style="width:15.05pt;height:19.1pt;mso-position-horizontal-relative:page;mso-position-vertical-relative:page" o:spid="_x0000_i1025" o:ole="" type="#_x0000_t76">
            <v:imagedata xmlns:r="http://schemas.openxmlformats.org/officeDocument/2006/relationships" o:title="" r:id="rId15"/>
          </v:shape>
          <o:OLEObject xmlns:r="http://schemas.openxmlformats.org/officeDocument/2006/relationships" xmlns:o="urn:schemas-microsoft-com:office:office" Type="Embed" ProgID="Equation.DSMT4" ShapeID="_x0000_i1028" DrawAspect="Content" ObjectID="_1559306552" r:id="rId14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5、</w:t>
      </w: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6、</w:t>
      </w: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  <w:p w:rsidRPr="00DB5DA1"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>
        <w:rPr>
          <w:rFonts w:hint="eastAsia" w:ascii="宋体" w:hAnsi="宋体"/>
        </w:rPr>
        <w:t>7、</w:t>
      </w: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8、</w:t>
      </w: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>
          <v:shape xmlns:o="urn:schemas-microsoft-com:office:office" xmlns:v="urn:schemas-microsoft-com:vml" id="_x0000_i1029" style="width:38.5pt;height:26.6pt;mso-position-horizontal-relative:page;mso-position-vertical-relative:page" o:spid="_x0000_i1026" o:ole="" type="#_x0000_t75">
            <v:imagedata xmlns:r="http://schemas.openxmlformats.org/officeDocument/2006/relationships" o:title="" r:id="rId17"/>
          </v:shape>
          <o:OLEObject xmlns:r="http://schemas.openxmlformats.org/officeDocument/2006/relationships" xmlns:o="urn:schemas-microsoft-com:office:office" Type="Embed" ProgID="Equation.DSMT4" ShapeID="_x0000_i1029" DrawAspect="Content" ObjectID="_1559306553" r:id="rId16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>
          <v:shape xmlns:o="urn:schemas-microsoft-com:office:office" xmlns:v="urn:schemas-microsoft-com:vml" id="_x0000_i1030" style="width:37.55pt;height:26.3pt;mso-position-horizontal-relative:page;mso-position-vertical-relative:page" o:spid="_x0000_i1027" o:ole="" type="#_x0000_t75">
            <v:imagedata xmlns:r="http://schemas.openxmlformats.org/officeDocument/2006/relationships" o:title="" r:id="rId19"/>
          </v:shape>
          <o:OLEObject xmlns:r="http://schemas.openxmlformats.org/officeDocument/2006/relationships" xmlns:o="urn:schemas-microsoft-com:office:office" Type="Embed" ProgID="Equation.DSMT4" ShapeID="_x0000_i1030" DrawAspect="Content" ObjectID="_1559306554" r:id="rId18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>
          <v:shape xmlns:o="urn:schemas-microsoft-com:office:office" xmlns:v="urn:schemas-microsoft-com:vml" id="_x0000_i1031" style="width:35.35pt;height:24.75pt;mso-position-horizontal-relative:page;mso-position-vertical-relative:page" o:spid="_x0000_i1028" o:ole="" type="#_x0000_t75">
            <v:imagedata xmlns:r="http://schemas.openxmlformats.org/officeDocument/2006/relationships" o:title="" r:id="rId21"/>
          </v:shape>
          <o:OLEObject xmlns:r="http://schemas.openxmlformats.org/officeDocument/2006/relationships" xmlns:o="urn:schemas-microsoft-com:office:office" Type="Embed" ProgID="Equation.DSMT4" ShapeID="_x0000_i1031" DrawAspect="Content" ObjectID="_1559306555" r:id="rId20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>
          <v:shape xmlns:o="urn:schemas-microsoft-com:office:office" xmlns:v="urn:schemas-microsoft-com:vml" id="_x0000_i1032" style="width:35.35pt;height:25.35pt;mso-position-horizontal-relative:page;mso-position-vertical-relative:page" o:spid="_x0000_i1029" o:ole="" type="#_x0000_t75">
            <v:imagedata xmlns:r="http://schemas.openxmlformats.org/officeDocument/2006/relationships" o:title="" r:id="rId23"/>
          </v:shape>
          <o:OLEObject xmlns:r="http://schemas.openxmlformats.org/officeDocument/2006/relationships" xmlns:o="urn:schemas-microsoft-com:office:office" Type="Embed" ProgID="Equation.DSMT4" ShapeID="_x0000_i1032" DrawAspect="Content" ObjectID="_1559306556" r:id="rId22"/>
        </w:objec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6.bin" Id="rId10" /><Relationship Type="http://schemas.openxmlformats.org/officeDocument/2006/relationships/image" Target="/word/media/image6.wmf" Id="rId11" /><Relationship Type="http://schemas.openxmlformats.org/officeDocument/2006/relationships/oleObject" Target="/word/embeddings/oleObject7.bin" Id="rId12" /><Relationship Type="http://schemas.openxmlformats.org/officeDocument/2006/relationships/image" Target="/word/media/image7.wmf" Id="rId13" /><Relationship Type="http://schemas.openxmlformats.org/officeDocument/2006/relationships/oleObject" Target="/word/embeddings/oleObject1.bin" Id="rId14" /><Relationship Type="http://schemas.openxmlformats.org/officeDocument/2006/relationships/image" Target="/word/media/image1.wmf" Id="rId15" /><Relationship Type="http://schemas.openxmlformats.org/officeDocument/2006/relationships/oleObject" Target="/word/embeddings/oleObject2.bin" Id="rId16" /><Relationship Type="http://schemas.openxmlformats.org/officeDocument/2006/relationships/image" Target="/word/media/image2.wmf" Id="rId17" /><Relationship Type="http://schemas.openxmlformats.org/officeDocument/2006/relationships/oleObject" Target="/word/embeddings/oleObject3.bin" Id="rId18" /><Relationship Type="http://schemas.openxmlformats.org/officeDocument/2006/relationships/image" Target="/word/media/image3.wmf" Id="rId19" /><Relationship Type="http://schemas.openxmlformats.org/officeDocument/2006/relationships/oleObject" Target="/word/embeddings/oleObject4.bin" Id="rId20" /><Relationship Type="http://schemas.openxmlformats.org/officeDocument/2006/relationships/image" Target="/word/media/image4.wmf" Id="rId21" /><Relationship Type="http://schemas.openxmlformats.org/officeDocument/2006/relationships/oleObject" Target="/word/embeddings/oleObject5.bin" Id="rId22" /><Relationship Type="http://schemas.openxmlformats.org/officeDocument/2006/relationships/image" Target="/word/media/image5.wmf" Id="rId23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