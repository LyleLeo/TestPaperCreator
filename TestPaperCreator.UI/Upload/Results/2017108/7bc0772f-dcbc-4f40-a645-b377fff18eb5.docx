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0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30" DrawAspect="Content" ObjectID="_1559306563" r:id="rId18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1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31" DrawAspect="Content" ObjectID="_1559306564" r:id="rId20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2" style="width:11.9pt;height:31pt;mso-position-horizontal-relative:page;mso-position-vertical-relative:page" o:spid="_x0000_i1038" o:ole="" type="#_x0000_t75">
            <v:imagedata o:title="" r:id="rId23"/>
          </v:shape>
          <o:OLEObject Type="Embed" ProgID="Equation.3" ShapeID="_x0000_i1032" DrawAspect="Content" ObjectID="_1559306565" r:id="rId2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3" style="width:20.95pt;height:31pt;mso-position-horizontal-relative:page;mso-position-vertical-relative:page" o:spid="_x0000_i1039" o:ole="" type="#_x0000_t75">
            <v:imagedata o:title="" r:id="rId25"/>
          </v:shape>
          <o:OLEObject Type="Embed" ProgID="Equation.3" ShapeID="_x0000_i1033" DrawAspect="Content" ObjectID="_1559306566" r:id="rId24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4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4" r:id="rId2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5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5" r:id="rId2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6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6" r:id="rId30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12.bin" Id="rId18" /><Relationship Type="http://schemas.openxmlformats.org/officeDocument/2006/relationships/image" Target="/word/media/image12.wmf" Id="rId19" /><Relationship Type="http://schemas.openxmlformats.org/officeDocument/2006/relationships/oleObject" Target="/word/embeddings/oleObject13.bin" Id="rId20" /><Relationship Type="http://schemas.openxmlformats.org/officeDocument/2006/relationships/image" Target="/word/media/image13.wmf" Id="rId21" /><Relationship Type="http://schemas.openxmlformats.org/officeDocument/2006/relationships/oleObject" Target="/word/embeddings/oleObject14.bin" Id="rId22" /><Relationship Type="http://schemas.openxmlformats.org/officeDocument/2006/relationships/image" Target="/word/media/image135.wmf" Id="rId23" /><Relationship Type="http://schemas.openxmlformats.org/officeDocument/2006/relationships/oleObject" Target="/word/embeddings/oleObject15.bin" Id="rId24" /><Relationship Type="http://schemas.openxmlformats.org/officeDocument/2006/relationships/image" Target="/word/media/image14.wmf" Id="rId25" /><Relationship Type="http://schemas.openxmlformats.org/officeDocument/2006/relationships/oleObject" Target="/word/embeddings/oleObject1.bin" Id="rId26" /><Relationship Type="http://schemas.openxmlformats.org/officeDocument/2006/relationships/image" Target="/word/media/image1.wmf" Id="rId27" /><Relationship Type="http://schemas.openxmlformats.org/officeDocument/2006/relationships/oleObject" Target="/word/embeddings/oleObject2.bin" Id="rId28" /><Relationship Type="http://schemas.openxmlformats.org/officeDocument/2006/relationships/image" Target="/word/media/image2.wmf" Id="rId29" /><Relationship Type="http://schemas.openxmlformats.org/officeDocument/2006/relationships/oleObject" Target="/word/embeddings/oleObject3.bin" Id="rId30" /><Relationship Type="http://schemas.openxmlformats.org/officeDocument/2006/relationships/image" Target="/word/media/image3.wmf" Id="rId3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